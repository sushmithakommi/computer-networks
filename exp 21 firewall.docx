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lang w:bidi="ta-IN"/>
        </w:rPr>
      </w:pPr>
      <w:r>
        <w:rPr>
          <w:lang w:bidi="ta-IN"/>
        </w:rPr>
        <w:t>Experiment no:21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AIM: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Configuration of firewall in packet tracer. 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REQUIREMENTS: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  <w:tab/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2.</w:t>
        <w:tab/>
        <w:t>Switch/Hub    - Interface Between two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3.</w:t>
        <w:tab/>
        <w:t>Cable</w:t>
        <w:tab/>
        <w:t>- Used to connect two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4.     server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window. Click on SWITCH drag and drop it on the window. and also connect the server to the switch.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6: Now display the packet transmission in simulation mod</w:t>
      </w:r>
      <w:r>
        <w:rPr>
          <w:lang w:bidi="ta-IN"/>
        </w:rPr>
        <w:drawing>
          <wp:inline distT="0" distB="0" distL="0" distR="0">
            <wp:extent cx="5943600" cy="3340502"/>
            <wp:effectExtent l="0" t="0" r="0" b="0"/>
            <wp:docPr id="1" name="图片 1" descr="C:\Users\Admin\Pictures\Screenshots\Screenshot (9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4050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bidi="ta-IN"/>
        </w:rPr>
      </w:pPr>
      <w:r>
        <w:rPr>
          <w:lang w:bidi="ta-IN"/>
        </w:rPr>
        <w:t>RESULT</w:t>
      </w:r>
    </w:p>
    <w:p>
      <w:pPr>
        <w:rPr>
          <w:lang w:bidi="ta-IN"/>
        </w:rPr>
      </w:pPr>
      <w:r>
        <w:rPr>
          <w:lang w:bidi="ta-IN"/>
        </w:rPr>
        <w:t xml:space="preserve">Configuration of firewall in packet tracer.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Droid Sans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6</Pages>
  <Words>188</Words>
  <Characters>907</Characters>
  <Lines>139</Lines>
  <Paragraphs>18</Paragraphs>
  <CharactersWithSpaces>1107</CharactersWithSpace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1</cp:revision>
  <dcterms:created xsi:type="dcterms:W3CDTF">2023-05-06T07:03:00Z</dcterms:created>
  <dcterms:modified xsi:type="dcterms:W3CDTF">2023-05-06T05:06:39Z</dcterms:modified>
</cp:coreProperties>
</file>