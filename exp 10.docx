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Experiment 10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AIM</w:t>
      </w:r>
    </w:p>
    <w:p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lang w:bidi="ta-IN"/>
        </w:rPr>
        <w:drawing>
          <wp:inline distT="0" distB="0" distL="0" distR="0">
            <wp:extent cx="5943600" cy="2742419"/>
            <wp:effectExtent l="0" t="0" r="0" b="0"/>
            <wp:docPr id="1" name="图片 1" descr="C:\Users\Admin\Desktop\im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274241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RESULT </w:t>
      </w:r>
    </w:p>
    <w:p>
      <w:r>
        <w:t>the configuration of d</w:t>
      </w:r>
      <w:bookmarkStart w:id="0" w:name="_GoBack"/>
      <w:bookmarkEnd w:id="0"/>
      <w:r>
        <w:t>ata Link Layer Traffic Simulation using Packet Tracer Analysis of CSMA/CD &amp; CSMA/CA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</Pages>
  <Words>195</Words>
  <Characters>947</Characters>
  <Lines>53</Lines>
  <Paragraphs>17</Paragraphs>
  <CharactersWithSpaces>1142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1</cp:revision>
  <dcterms:created xsi:type="dcterms:W3CDTF">2023-05-05T15:42:00Z</dcterms:created>
  <dcterms:modified xsi:type="dcterms:W3CDTF">2023-05-05T13:25:07Z</dcterms:modified>
</cp:coreProperties>
</file>